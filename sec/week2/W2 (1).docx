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C5B8" w14:textId="19C508BB" w:rsidR="00146A44" w:rsidRPr="001E735A" w:rsidRDefault="00D47B82" w:rsidP="001E735A">
      <w:pPr>
        <w:ind w:left="720" w:firstLine="720"/>
        <w:rPr>
          <w:rFonts w:ascii="Times New Roman" w:hAnsi="Times New Roman" w:cs="Times New Roman"/>
        </w:rPr>
      </w:pPr>
      <w:r>
        <w:rPr>
          <w:rFonts w:ascii="Times" w:hAnsi="Times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EB739" wp14:editId="363A8F94">
                <wp:simplePos x="0" y="0"/>
                <wp:positionH relativeFrom="column">
                  <wp:posOffset>-66965</wp:posOffset>
                </wp:positionH>
                <wp:positionV relativeFrom="paragraph">
                  <wp:posOffset>-27940</wp:posOffset>
                </wp:positionV>
                <wp:extent cx="6481099" cy="10968"/>
                <wp:effectExtent l="0" t="0" r="46990" b="400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1099" cy="109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du="http://schemas.microsoft.com/office/word/2023/wordml/word16du">
            <w:pict>
              <v:line w14:anchorId="02135EF1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-2.15pt" to="505.05pt,-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" strokecolor="black [3213]" strokeweight="2pt"/>
            </w:pict>
          </mc:Fallback>
        </mc:AlternateContent>
      </w:r>
      <w:r w:rsidR="009C3525">
        <w:rPr>
          <w:rFonts w:ascii="Times New Roman" w:hAnsi="Times New Roman" w:cs="Times New Roman"/>
          <w:noProof/>
        </w:rPr>
        <w:object w:dxaOrig="1440" w:dyaOrig="1440" w14:anchorId="0E87EE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99pt;height:98pt;z-index:251660288;mso-wrap-edited:f;mso-width-percent:0;mso-height-percent:0;mso-position-horizontal-relative:text;mso-position-vertical-relative:text;mso-width-percent:0;mso-height-percent:0" wrapcoords="-73 0 -73 21526 21600 21526 21600 0 -73 0">
            <v:imagedata r:id="rId8" o:title=""/>
            <w10:wrap type="through"/>
          </v:shape>
          <o:OLEObject Type="Embed" ProgID="MSPhotoEd.3" ShapeID="_x0000_s1026" DrawAspect="Content" ObjectID="_1769771923" r:id="rId9"/>
        </w:object>
      </w:r>
      <w:r w:rsidR="00AB06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EA905" wp14:editId="6C06EEEB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5257800" cy="1371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3D03E" w14:textId="77777777" w:rsidR="00146A44" w:rsidRDefault="00146A44" w:rsidP="00AB061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Arab Academy for Science, Technology &amp; Maritime Transport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College of Computing and Information Technology </w:t>
                            </w:r>
                          </w:p>
                          <w:p w14:paraId="71839225" w14:textId="5556E5CA" w:rsidR="00146A44" w:rsidRPr="00F33A13" w:rsidRDefault="00146A44" w:rsidP="000332DB">
                            <w:pPr>
                              <w:spacing w:before="12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6F397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Course:</w:t>
                            </w:r>
                            <w:r w:rsidRPr="006F3974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 xml:space="preserve"> </w:t>
                            </w:r>
                            <w:r w:rsidR="000332DB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>Advanced Programming</w:t>
                            </w:r>
                            <w:r w:rsidR="00585168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 xml:space="preserve"> Applications</w:t>
                            </w:r>
                          </w:p>
                          <w:p w14:paraId="5F8A9831" w14:textId="3F0913CA" w:rsidR="00146A44" w:rsidRPr="00F33A13" w:rsidRDefault="00146A44" w:rsidP="00052F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Teacher Assistant</w:t>
                            </w:r>
                            <w:r w:rsidRPr="00F33A1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:</w:t>
                            </w:r>
                            <w:r w:rsidR="000332DB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052F83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>Maiada</w:t>
                            </w:r>
                            <w:proofErr w:type="spellEnd"/>
                            <w:r w:rsidR="00A82158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 xml:space="preserve"> Mahmoud</w:t>
                            </w:r>
                            <w:r w:rsidR="00052F83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 xml:space="preserve">, </w:t>
                            </w:r>
                            <w:r w:rsidR="00A82158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 xml:space="preserve">Ahmed </w:t>
                            </w:r>
                            <w:proofErr w:type="spellStart"/>
                            <w:r w:rsidR="00A82158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>Qotb</w:t>
                            </w:r>
                            <w:proofErr w:type="spellEnd"/>
                          </w:p>
                          <w:p w14:paraId="2E96CC94" w14:textId="729445E1" w:rsidR="00146A44" w:rsidRPr="006F3974" w:rsidRDefault="00146A44" w:rsidP="000F1913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</w:pPr>
                            <w:r w:rsidRPr="006F397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Sheet:</w:t>
                            </w:r>
                            <w:r w:rsidRPr="006F3974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 xml:space="preserve"> </w:t>
                            </w:r>
                            <w:r w:rsidR="00E579FD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>W</w:t>
                            </w:r>
                            <w:r w:rsidR="00A82158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>2</w:t>
                            </w:r>
                            <w:r w:rsidR="00052F83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 xml:space="preserve"> </w:t>
                            </w:r>
                            <w:r w:rsidR="00E72487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 xml:space="preserve">Section </w:t>
                            </w:r>
                            <w:r w:rsidR="00E579FD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>–</w:t>
                            </w:r>
                            <w:r w:rsidR="00E72487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 xml:space="preserve"> </w:t>
                            </w:r>
                            <w:r w:rsidR="00A82158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>JDBC</w:t>
                            </w:r>
                          </w:p>
                          <w:p w14:paraId="6A33209B" w14:textId="77777777" w:rsidR="00146A44" w:rsidRDefault="00146A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EA90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17pt;margin-top:0;width:41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" filled="f" stroked="f">
                <v:textbox>
                  <w:txbxContent>
                    <w:p w14:paraId="0023D03E" w14:textId="77777777" w:rsidR="00146A44" w:rsidRDefault="00146A44" w:rsidP="00AB0610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Arab Academy for Science, Technology &amp; Maritime Transport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rtl/>
                          <w:lang w:bidi="ar-EG"/>
                        </w:rPr>
                        <w:t xml:space="preserve">       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 xml:space="preserve">College of Computing and Information Technology </w:t>
                      </w:r>
                    </w:p>
                    <w:p w14:paraId="71839225" w14:textId="5556E5CA" w:rsidR="00146A44" w:rsidRPr="00F33A13" w:rsidRDefault="00146A44" w:rsidP="000332DB">
                      <w:pPr>
                        <w:spacing w:before="120"/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 w:rsidRPr="006F397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Course:</w:t>
                      </w:r>
                      <w:r w:rsidRPr="006F3974">
                        <w:rPr>
                          <w:rFonts w:ascii="Arial" w:hAnsi="Arial" w:cs="Arial"/>
                          <w:bCs/>
                          <w:sz w:val="22"/>
                        </w:rPr>
                        <w:t xml:space="preserve"> </w:t>
                      </w:r>
                      <w:r w:rsidR="000332DB">
                        <w:rPr>
                          <w:rFonts w:ascii="Arial" w:hAnsi="Arial" w:cs="Arial"/>
                          <w:bCs/>
                          <w:sz w:val="22"/>
                        </w:rPr>
                        <w:t>Advanced Programming</w:t>
                      </w:r>
                      <w:r w:rsidR="00585168">
                        <w:rPr>
                          <w:rFonts w:ascii="Arial" w:hAnsi="Arial" w:cs="Arial"/>
                          <w:bCs/>
                          <w:sz w:val="22"/>
                        </w:rPr>
                        <w:t xml:space="preserve"> Applications</w:t>
                      </w:r>
                    </w:p>
                    <w:p w14:paraId="5F8A9831" w14:textId="3F0913CA" w:rsidR="00146A44" w:rsidRPr="00F33A13" w:rsidRDefault="00146A44" w:rsidP="00052F83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Teacher Assistant</w:t>
                      </w:r>
                      <w:r w:rsidRPr="00F33A13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:</w:t>
                      </w:r>
                      <w:r w:rsidR="000332DB">
                        <w:rPr>
                          <w:rFonts w:ascii="Arial" w:hAnsi="Arial" w:cs="Arial"/>
                          <w:bCs/>
                          <w:sz w:val="22"/>
                        </w:rPr>
                        <w:t xml:space="preserve"> </w:t>
                      </w:r>
                      <w:proofErr w:type="spellStart"/>
                      <w:r w:rsidR="00052F83">
                        <w:rPr>
                          <w:rFonts w:ascii="Arial" w:hAnsi="Arial" w:cs="Arial"/>
                          <w:bCs/>
                          <w:sz w:val="22"/>
                        </w:rPr>
                        <w:t>Maiada</w:t>
                      </w:r>
                      <w:proofErr w:type="spellEnd"/>
                      <w:r w:rsidR="00A82158">
                        <w:rPr>
                          <w:rFonts w:ascii="Arial" w:hAnsi="Arial" w:cs="Arial"/>
                          <w:bCs/>
                          <w:sz w:val="22"/>
                        </w:rPr>
                        <w:t xml:space="preserve"> Mahmoud</w:t>
                      </w:r>
                      <w:r w:rsidR="00052F83">
                        <w:rPr>
                          <w:rFonts w:ascii="Arial" w:hAnsi="Arial" w:cs="Arial"/>
                          <w:bCs/>
                          <w:sz w:val="22"/>
                        </w:rPr>
                        <w:t xml:space="preserve">, </w:t>
                      </w:r>
                      <w:r w:rsidR="00A82158">
                        <w:rPr>
                          <w:rFonts w:ascii="Arial" w:hAnsi="Arial" w:cs="Arial"/>
                          <w:bCs/>
                          <w:sz w:val="22"/>
                        </w:rPr>
                        <w:t xml:space="preserve">Ahmed </w:t>
                      </w:r>
                      <w:proofErr w:type="spellStart"/>
                      <w:r w:rsidR="00A82158">
                        <w:rPr>
                          <w:rFonts w:ascii="Arial" w:hAnsi="Arial" w:cs="Arial"/>
                          <w:bCs/>
                          <w:sz w:val="22"/>
                        </w:rPr>
                        <w:t>Qotb</w:t>
                      </w:r>
                      <w:proofErr w:type="spellEnd"/>
                    </w:p>
                    <w:p w14:paraId="2E96CC94" w14:textId="729445E1" w:rsidR="00146A44" w:rsidRPr="006F3974" w:rsidRDefault="00146A44" w:rsidP="000F1913">
                      <w:pPr>
                        <w:rPr>
                          <w:rFonts w:ascii="Arial" w:hAnsi="Arial" w:cs="Arial"/>
                          <w:bCs/>
                          <w:sz w:val="22"/>
                        </w:rPr>
                      </w:pPr>
                      <w:r w:rsidRPr="006F397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Sheet:</w:t>
                      </w:r>
                      <w:r w:rsidRPr="006F3974">
                        <w:rPr>
                          <w:rFonts w:ascii="Arial" w:hAnsi="Arial" w:cs="Arial"/>
                          <w:bCs/>
                          <w:sz w:val="22"/>
                        </w:rPr>
                        <w:t xml:space="preserve"> </w:t>
                      </w:r>
                      <w:r w:rsidR="00E579FD">
                        <w:rPr>
                          <w:rFonts w:ascii="Arial" w:hAnsi="Arial" w:cs="Arial"/>
                          <w:bCs/>
                          <w:sz w:val="22"/>
                        </w:rPr>
                        <w:t>W</w:t>
                      </w:r>
                      <w:r w:rsidR="00A82158">
                        <w:rPr>
                          <w:rFonts w:ascii="Arial" w:hAnsi="Arial" w:cs="Arial"/>
                          <w:bCs/>
                          <w:sz w:val="22"/>
                        </w:rPr>
                        <w:t>2</w:t>
                      </w:r>
                      <w:r w:rsidR="00052F83">
                        <w:rPr>
                          <w:rFonts w:ascii="Arial" w:hAnsi="Arial" w:cs="Arial"/>
                          <w:bCs/>
                          <w:sz w:val="22"/>
                        </w:rPr>
                        <w:t xml:space="preserve"> </w:t>
                      </w:r>
                      <w:r w:rsidR="00E72487">
                        <w:rPr>
                          <w:rFonts w:ascii="Arial" w:hAnsi="Arial" w:cs="Arial"/>
                          <w:bCs/>
                          <w:sz w:val="22"/>
                        </w:rPr>
                        <w:t xml:space="preserve">Section </w:t>
                      </w:r>
                      <w:r w:rsidR="00E579FD">
                        <w:rPr>
                          <w:rFonts w:ascii="Arial" w:hAnsi="Arial" w:cs="Arial"/>
                          <w:bCs/>
                          <w:sz w:val="22"/>
                        </w:rPr>
                        <w:t>–</w:t>
                      </w:r>
                      <w:r w:rsidR="00E72487">
                        <w:rPr>
                          <w:rFonts w:ascii="Arial" w:hAnsi="Arial" w:cs="Arial"/>
                          <w:bCs/>
                          <w:sz w:val="22"/>
                        </w:rPr>
                        <w:t xml:space="preserve"> </w:t>
                      </w:r>
                      <w:r w:rsidR="00A82158">
                        <w:rPr>
                          <w:rFonts w:ascii="Arial" w:hAnsi="Arial" w:cs="Arial"/>
                          <w:bCs/>
                          <w:sz w:val="22"/>
                        </w:rPr>
                        <w:t>JDBC</w:t>
                      </w:r>
                    </w:p>
                    <w:p w14:paraId="6A33209B" w14:textId="77777777" w:rsidR="00146A44" w:rsidRDefault="00146A44"/>
                  </w:txbxContent>
                </v:textbox>
                <w10:wrap type="square"/>
              </v:shape>
            </w:pict>
          </mc:Fallback>
        </mc:AlternateContent>
      </w:r>
    </w:p>
    <w:p w14:paraId="37131419" w14:textId="77777777" w:rsidR="000F0BF4" w:rsidRPr="00E72487" w:rsidRDefault="000F0BF4" w:rsidP="000F0BF4">
      <w:pPr>
        <w:rPr>
          <w:rStyle w:val="Strong"/>
          <w:b w:val="0"/>
          <w:bCs w:val="0"/>
        </w:rPr>
      </w:pPr>
      <w:r>
        <w:rPr>
          <w:rStyle w:val="Strong"/>
        </w:rPr>
        <w:t>Exercise 1</w:t>
      </w:r>
      <w:r w:rsidRPr="00FB49AA">
        <w:rPr>
          <w:rStyle w:val="Strong"/>
        </w:rPr>
        <w:t>:</w:t>
      </w:r>
    </w:p>
    <w:p w14:paraId="6C5B63A0" w14:textId="613DA51F" w:rsidR="00E306D3" w:rsidRDefault="00E306D3" w:rsidP="006A1B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Create a </w:t>
      </w:r>
      <w:proofErr w:type="gramStart"/>
      <w:r>
        <w:rPr>
          <w:rStyle w:val="Strong"/>
          <w:b w:val="0"/>
          <w:bCs w:val="0"/>
        </w:rPr>
        <w:t>User</w:t>
      </w:r>
      <w:proofErr w:type="gramEnd"/>
      <w:r>
        <w:rPr>
          <w:rStyle w:val="Strong"/>
          <w:b w:val="0"/>
          <w:bCs w:val="0"/>
        </w:rPr>
        <w:t xml:space="preserve"> class that has the attributes </w:t>
      </w:r>
      <w:proofErr w:type="spellStart"/>
      <w:r>
        <w:rPr>
          <w:rStyle w:val="Strong"/>
          <w:b w:val="0"/>
          <w:bCs w:val="0"/>
        </w:rPr>
        <w:t>firstName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lastName</w:t>
      </w:r>
      <w:proofErr w:type="spellEnd"/>
      <w:r>
        <w:rPr>
          <w:rStyle w:val="Strong"/>
          <w:b w:val="0"/>
          <w:bCs w:val="0"/>
        </w:rPr>
        <w:t>, email, and password along with their setters and getters</w:t>
      </w:r>
    </w:p>
    <w:p w14:paraId="1E1D2AEF" w14:textId="77777777" w:rsidR="00310871" w:rsidRDefault="00310871" w:rsidP="006A1B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Style w:val="Strong"/>
          <w:b w:val="0"/>
          <w:bCs w:val="0"/>
        </w:rPr>
      </w:pPr>
    </w:p>
    <w:p w14:paraId="34E18AFF" w14:textId="77777777" w:rsidR="00310871" w:rsidRDefault="00310871" w:rsidP="006A1B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Style w:val="Strong"/>
          <w:b w:val="0"/>
          <w:bCs w:val="0"/>
        </w:rPr>
      </w:pPr>
    </w:p>
    <w:p w14:paraId="0C4E832A" w14:textId="77777777" w:rsidR="00310871" w:rsidRDefault="00310871" w:rsidP="006A1B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Style w:val="Strong"/>
          <w:b w:val="0"/>
          <w:bCs w:val="0"/>
        </w:rPr>
      </w:pPr>
    </w:p>
    <w:p w14:paraId="5B374F63" w14:textId="37BE953C" w:rsidR="00E306D3" w:rsidRDefault="00E306D3" w:rsidP="008140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Create a </w:t>
      </w:r>
      <w:proofErr w:type="spellStart"/>
      <w:r>
        <w:rPr>
          <w:rStyle w:val="Strong"/>
          <w:b w:val="0"/>
          <w:bCs w:val="0"/>
        </w:rPr>
        <w:t>DBInitialization</w:t>
      </w:r>
      <w:proofErr w:type="spellEnd"/>
      <w:r>
        <w:rPr>
          <w:rStyle w:val="Strong"/>
          <w:b w:val="0"/>
          <w:bCs w:val="0"/>
        </w:rPr>
        <w:t xml:space="preserve"> class that creates a database table for Users in the constructor and has the following methods:</w:t>
      </w:r>
    </w:p>
    <w:p w14:paraId="545A4E9C" w14:textId="0ADA0D2A" w:rsidR="00E306D3" w:rsidRDefault="00E306D3" w:rsidP="00E306D3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storeUser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User u)</w:t>
      </w:r>
    </w:p>
    <w:p w14:paraId="5A860569" w14:textId="1090BF83" w:rsidR="00E306D3" w:rsidRDefault="00E306D3" w:rsidP="00E306D3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proofErr w:type="spellStart"/>
      <w:proofErr w:type="gramStart"/>
      <w:r>
        <w:rPr>
          <w:rFonts w:ascii="Times New Roman" w:hAnsi="Times New Roman" w:cs="Times New Roman"/>
        </w:rPr>
        <w:t>loginUser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String email, String password)</w:t>
      </w:r>
    </w:p>
    <w:p w14:paraId="20494A8B" w14:textId="46CEC5A2" w:rsidR="00E306D3" w:rsidRDefault="000A2479" w:rsidP="00E306D3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proofErr w:type="spellStart"/>
      <w:r w:rsidRPr="000A2479">
        <w:rPr>
          <w:rFonts w:ascii="Times New Roman" w:hAnsi="Times New Roman" w:cs="Times New Roman"/>
        </w:rPr>
        <w:t>ArrayList</w:t>
      </w:r>
      <w:proofErr w:type="spellEnd"/>
      <w:r w:rsidRPr="000A2479">
        <w:rPr>
          <w:rFonts w:ascii="Times New Roman" w:hAnsi="Times New Roman" w:cs="Times New Roman"/>
        </w:rPr>
        <w:t>&lt;User&gt;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306D3">
        <w:rPr>
          <w:rFonts w:ascii="Times New Roman" w:hAnsi="Times New Roman" w:cs="Times New Roman"/>
        </w:rPr>
        <w:t>viewUsers</w:t>
      </w:r>
      <w:proofErr w:type="spellEnd"/>
      <w:r w:rsidR="00E306D3">
        <w:rPr>
          <w:rFonts w:ascii="Times New Roman" w:hAnsi="Times New Roman" w:cs="Times New Roman"/>
        </w:rPr>
        <w:t>()</w:t>
      </w:r>
    </w:p>
    <w:p w14:paraId="053790AD" w14:textId="77777777" w:rsidR="006A1B4C" w:rsidRDefault="006A1B4C" w:rsidP="006A1B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5C4CA1AE" w14:textId="624DBA63" w:rsidR="006A1B4C" w:rsidRDefault="006A1B4C" w:rsidP="006A1B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use derby database</w:t>
      </w:r>
    </w:p>
    <w:p w14:paraId="6B646147" w14:textId="4B478489" w:rsidR="006A1B4C" w:rsidRDefault="006A1B4C" w:rsidP="006A1B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Driver string: </w:t>
      </w:r>
      <w:proofErr w:type="spellStart"/>
      <w:proofErr w:type="gramStart"/>
      <w:r w:rsidRPr="006A1B4C">
        <w:rPr>
          <w:rFonts w:ascii="Times New Roman" w:hAnsi="Times New Roman" w:cs="Times New Roman"/>
        </w:rPr>
        <w:t>org.apache</w:t>
      </w:r>
      <w:proofErr w:type="gramEnd"/>
      <w:r w:rsidRPr="006A1B4C">
        <w:rPr>
          <w:rFonts w:ascii="Times New Roman" w:hAnsi="Times New Roman" w:cs="Times New Roman"/>
        </w:rPr>
        <w:t>.derby.jdbc.EmbeddedDriver</w:t>
      </w:r>
      <w:proofErr w:type="spellEnd"/>
    </w:p>
    <w:p w14:paraId="4E1FB506" w14:textId="3F1F91F3" w:rsidR="006A1B4C" w:rsidRDefault="006A1B4C" w:rsidP="006A1B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string</w:t>
      </w:r>
      <w:r w:rsidR="00A3028F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A3028F" w:rsidRPr="00A3028F">
        <w:rPr>
          <w:rFonts w:ascii="Times New Roman" w:hAnsi="Times New Roman" w:cs="Times New Roman"/>
        </w:rPr>
        <w:t>jdbc:derby</w:t>
      </w:r>
      <w:proofErr w:type="gramEnd"/>
      <w:r w:rsidR="00A3028F" w:rsidRPr="00A3028F">
        <w:rPr>
          <w:rFonts w:ascii="Times New Roman" w:hAnsi="Times New Roman" w:cs="Times New Roman"/>
        </w:rPr>
        <w:t>:db</w:t>
      </w:r>
      <w:proofErr w:type="spellEnd"/>
      <w:r w:rsidR="00A3028F" w:rsidRPr="00A3028F">
        <w:rPr>
          <w:rFonts w:ascii="Times New Roman" w:hAnsi="Times New Roman" w:cs="Times New Roman"/>
        </w:rPr>
        <w:t>/</w:t>
      </w:r>
      <w:proofErr w:type="spellStart"/>
      <w:r w:rsidR="00A3028F" w:rsidRPr="00A3028F">
        <w:rPr>
          <w:rFonts w:ascii="Times New Roman" w:hAnsi="Times New Roman" w:cs="Times New Roman"/>
        </w:rPr>
        <w:t>AAST;create</w:t>
      </w:r>
      <w:proofErr w:type="spellEnd"/>
      <w:r w:rsidR="00A3028F" w:rsidRPr="00A3028F">
        <w:rPr>
          <w:rFonts w:ascii="Times New Roman" w:hAnsi="Times New Roman" w:cs="Times New Roman"/>
        </w:rPr>
        <w:t>=true</w:t>
      </w:r>
    </w:p>
    <w:p w14:paraId="23A9947D" w14:textId="62CF864F" w:rsidR="006A1B4C" w:rsidRPr="006A1B4C" w:rsidRDefault="006A1B4C" w:rsidP="006A1B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SQL: </w:t>
      </w:r>
      <w:r w:rsidRPr="006A1B4C">
        <w:rPr>
          <w:rFonts w:ascii="Times New Roman" w:hAnsi="Times New Roman" w:cs="Times New Roman"/>
        </w:rPr>
        <w:t>create table Users ( email varchar(25),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A1B4C">
        <w:rPr>
          <w:rFonts w:ascii="Times New Roman" w:hAnsi="Times New Roman" w:cs="Times New Roman"/>
        </w:rPr>
        <w:t>firstName</w:t>
      </w:r>
      <w:proofErr w:type="spellEnd"/>
      <w:r w:rsidRPr="006A1B4C">
        <w:rPr>
          <w:rFonts w:ascii="Times New Roman" w:hAnsi="Times New Roman" w:cs="Times New Roman"/>
        </w:rPr>
        <w:t xml:space="preserve"> varchar(25), </w:t>
      </w:r>
      <w:proofErr w:type="spellStart"/>
      <w:r w:rsidRPr="006A1B4C">
        <w:rPr>
          <w:rFonts w:ascii="Times New Roman" w:hAnsi="Times New Roman" w:cs="Times New Roman"/>
        </w:rPr>
        <w:t>lastName</w:t>
      </w:r>
      <w:proofErr w:type="spellEnd"/>
      <w:r w:rsidRPr="006A1B4C">
        <w:rPr>
          <w:rFonts w:ascii="Times New Roman" w:hAnsi="Times New Roman" w:cs="Times New Roman"/>
        </w:rPr>
        <w:t xml:space="preserve"> varchar(25)</w:t>
      </w:r>
      <w:r w:rsidR="00C779C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6A1B4C">
        <w:rPr>
          <w:rFonts w:ascii="Times New Roman" w:hAnsi="Times New Roman" w:cs="Times New Roman"/>
        </w:rPr>
        <w:t>password varchar(25), primary key (email) )</w:t>
      </w:r>
    </w:p>
    <w:sectPr w:rsidR="006A1B4C" w:rsidRPr="006A1B4C" w:rsidSect="009C3525">
      <w:footerReference w:type="even" r:id="rId10"/>
      <w:footerReference w:type="default" r:id="rId11"/>
      <w:pgSz w:w="12240" w:h="15840"/>
      <w:pgMar w:top="1440" w:right="1080" w:bottom="1440" w:left="108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BFC0" w14:textId="77777777" w:rsidR="009C3525" w:rsidRDefault="009C3525" w:rsidP="003C204F">
      <w:r>
        <w:separator/>
      </w:r>
    </w:p>
  </w:endnote>
  <w:endnote w:type="continuationSeparator" w:id="0">
    <w:p w14:paraId="544AFACF" w14:textId="77777777" w:rsidR="009C3525" w:rsidRDefault="009C3525" w:rsidP="003C2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8865" w14:textId="77777777" w:rsidR="00146A44" w:rsidRDefault="00146A44" w:rsidP="00146A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405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48351A" w14:textId="77777777" w:rsidR="00146A44" w:rsidRDefault="00146A44" w:rsidP="00E16C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0EDD" w14:textId="77777777" w:rsidR="00146A44" w:rsidRDefault="00146A44" w:rsidP="00146A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317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8721E8" w14:textId="77777777" w:rsidR="00146A44" w:rsidRDefault="00146A44" w:rsidP="00E16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CD68C" w14:textId="77777777" w:rsidR="009C3525" w:rsidRDefault="009C3525" w:rsidP="003C204F">
      <w:r>
        <w:separator/>
      </w:r>
    </w:p>
  </w:footnote>
  <w:footnote w:type="continuationSeparator" w:id="0">
    <w:p w14:paraId="71A3E6BC" w14:textId="77777777" w:rsidR="009C3525" w:rsidRDefault="009C3525" w:rsidP="003C2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BA205A"/>
    <w:multiLevelType w:val="hybridMultilevel"/>
    <w:tmpl w:val="45F088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45FC"/>
    <w:multiLevelType w:val="hybridMultilevel"/>
    <w:tmpl w:val="4A12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B4483"/>
    <w:multiLevelType w:val="hybridMultilevel"/>
    <w:tmpl w:val="5248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1781B"/>
    <w:multiLevelType w:val="hybridMultilevel"/>
    <w:tmpl w:val="7B169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467CC"/>
    <w:multiLevelType w:val="hybridMultilevel"/>
    <w:tmpl w:val="7CF8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40C9A"/>
    <w:multiLevelType w:val="hybridMultilevel"/>
    <w:tmpl w:val="5C10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0480">
    <w:abstractNumId w:val="1"/>
  </w:num>
  <w:num w:numId="2" w16cid:durableId="1256592187">
    <w:abstractNumId w:val="5"/>
  </w:num>
  <w:num w:numId="3" w16cid:durableId="1837838351">
    <w:abstractNumId w:val="4"/>
  </w:num>
  <w:num w:numId="4" w16cid:durableId="1983541351">
    <w:abstractNumId w:val="0"/>
  </w:num>
  <w:num w:numId="5" w16cid:durableId="80300829">
    <w:abstractNumId w:val="3"/>
  </w:num>
  <w:num w:numId="6" w16cid:durableId="270285516">
    <w:abstractNumId w:val="2"/>
  </w:num>
  <w:num w:numId="7" w16cid:durableId="3202385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attachedTemplate r:id="rId1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7E"/>
    <w:rsid w:val="00001FA1"/>
    <w:rsid w:val="00026ABE"/>
    <w:rsid w:val="00030DEB"/>
    <w:rsid w:val="000332DB"/>
    <w:rsid w:val="00043CD3"/>
    <w:rsid w:val="00052F83"/>
    <w:rsid w:val="000545D3"/>
    <w:rsid w:val="0008164C"/>
    <w:rsid w:val="0008321F"/>
    <w:rsid w:val="000A2479"/>
    <w:rsid w:val="000B5D99"/>
    <w:rsid w:val="000C291D"/>
    <w:rsid w:val="000C30EF"/>
    <w:rsid w:val="000F0BF4"/>
    <w:rsid w:val="000F1913"/>
    <w:rsid w:val="001068B1"/>
    <w:rsid w:val="00120F73"/>
    <w:rsid w:val="00146A44"/>
    <w:rsid w:val="00170574"/>
    <w:rsid w:val="001855E1"/>
    <w:rsid w:val="001B762B"/>
    <w:rsid w:val="001C049B"/>
    <w:rsid w:val="001E735A"/>
    <w:rsid w:val="001E7BDC"/>
    <w:rsid w:val="001F189E"/>
    <w:rsid w:val="002011AF"/>
    <w:rsid w:val="00204599"/>
    <w:rsid w:val="0023067A"/>
    <w:rsid w:val="002A24B6"/>
    <w:rsid w:val="002A6ABC"/>
    <w:rsid w:val="002B4F92"/>
    <w:rsid w:val="002B7C42"/>
    <w:rsid w:val="002C12C7"/>
    <w:rsid w:val="00301789"/>
    <w:rsid w:val="00310871"/>
    <w:rsid w:val="0031548D"/>
    <w:rsid w:val="00325949"/>
    <w:rsid w:val="00350BC9"/>
    <w:rsid w:val="0035667D"/>
    <w:rsid w:val="00371212"/>
    <w:rsid w:val="003919DD"/>
    <w:rsid w:val="00392981"/>
    <w:rsid w:val="003A2FCD"/>
    <w:rsid w:val="003A7888"/>
    <w:rsid w:val="003C204F"/>
    <w:rsid w:val="003C5953"/>
    <w:rsid w:val="003D4160"/>
    <w:rsid w:val="003E1C98"/>
    <w:rsid w:val="004012FF"/>
    <w:rsid w:val="0043556A"/>
    <w:rsid w:val="00453CF0"/>
    <w:rsid w:val="004561C1"/>
    <w:rsid w:val="00457F9C"/>
    <w:rsid w:val="00470382"/>
    <w:rsid w:val="00482744"/>
    <w:rsid w:val="004954ED"/>
    <w:rsid w:val="004C575F"/>
    <w:rsid w:val="004D524C"/>
    <w:rsid w:val="00506525"/>
    <w:rsid w:val="00510E38"/>
    <w:rsid w:val="005171CA"/>
    <w:rsid w:val="005228BE"/>
    <w:rsid w:val="00526ED7"/>
    <w:rsid w:val="00537660"/>
    <w:rsid w:val="005425BA"/>
    <w:rsid w:val="00543C49"/>
    <w:rsid w:val="0056496A"/>
    <w:rsid w:val="00585168"/>
    <w:rsid w:val="00596D44"/>
    <w:rsid w:val="005A4EB1"/>
    <w:rsid w:val="005B7019"/>
    <w:rsid w:val="005C1710"/>
    <w:rsid w:val="00621D6A"/>
    <w:rsid w:val="00631807"/>
    <w:rsid w:val="006331CF"/>
    <w:rsid w:val="00633C8C"/>
    <w:rsid w:val="0068429E"/>
    <w:rsid w:val="006923B3"/>
    <w:rsid w:val="006A1B4C"/>
    <w:rsid w:val="006A1D3E"/>
    <w:rsid w:val="006A5FB4"/>
    <w:rsid w:val="006B192D"/>
    <w:rsid w:val="006B2D5F"/>
    <w:rsid w:val="006B6884"/>
    <w:rsid w:val="006B763A"/>
    <w:rsid w:val="006E5A86"/>
    <w:rsid w:val="006F0D85"/>
    <w:rsid w:val="006F3974"/>
    <w:rsid w:val="0070581C"/>
    <w:rsid w:val="00711CD9"/>
    <w:rsid w:val="007234C9"/>
    <w:rsid w:val="007766D3"/>
    <w:rsid w:val="00782AE9"/>
    <w:rsid w:val="00785BE8"/>
    <w:rsid w:val="007B08F8"/>
    <w:rsid w:val="007B1ADE"/>
    <w:rsid w:val="00814055"/>
    <w:rsid w:val="0085278F"/>
    <w:rsid w:val="00855322"/>
    <w:rsid w:val="00864188"/>
    <w:rsid w:val="00875373"/>
    <w:rsid w:val="00896BBF"/>
    <w:rsid w:val="008C63BF"/>
    <w:rsid w:val="008D21BD"/>
    <w:rsid w:val="008E2C5E"/>
    <w:rsid w:val="008F70E2"/>
    <w:rsid w:val="00906899"/>
    <w:rsid w:val="00981097"/>
    <w:rsid w:val="009A1379"/>
    <w:rsid w:val="009C3525"/>
    <w:rsid w:val="009C359D"/>
    <w:rsid w:val="00A11C87"/>
    <w:rsid w:val="00A3028F"/>
    <w:rsid w:val="00A72C03"/>
    <w:rsid w:val="00A82158"/>
    <w:rsid w:val="00AB0610"/>
    <w:rsid w:val="00AE24AB"/>
    <w:rsid w:val="00AE2699"/>
    <w:rsid w:val="00B00DE6"/>
    <w:rsid w:val="00B45D4B"/>
    <w:rsid w:val="00B64CF8"/>
    <w:rsid w:val="00B71CB2"/>
    <w:rsid w:val="00B72F00"/>
    <w:rsid w:val="00BB5D29"/>
    <w:rsid w:val="00BC7031"/>
    <w:rsid w:val="00BD1C8A"/>
    <w:rsid w:val="00BE2830"/>
    <w:rsid w:val="00BF3252"/>
    <w:rsid w:val="00BF681C"/>
    <w:rsid w:val="00C046D6"/>
    <w:rsid w:val="00C143CB"/>
    <w:rsid w:val="00C17E2B"/>
    <w:rsid w:val="00C3187D"/>
    <w:rsid w:val="00C365A6"/>
    <w:rsid w:val="00C4317A"/>
    <w:rsid w:val="00C526D3"/>
    <w:rsid w:val="00C5457D"/>
    <w:rsid w:val="00C76E8E"/>
    <w:rsid w:val="00C779CA"/>
    <w:rsid w:val="00CF757A"/>
    <w:rsid w:val="00D0721F"/>
    <w:rsid w:val="00D47B82"/>
    <w:rsid w:val="00D501A0"/>
    <w:rsid w:val="00D512FB"/>
    <w:rsid w:val="00D96822"/>
    <w:rsid w:val="00DB0D53"/>
    <w:rsid w:val="00DE0FBA"/>
    <w:rsid w:val="00DF749C"/>
    <w:rsid w:val="00E12070"/>
    <w:rsid w:val="00E16CCE"/>
    <w:rsid w:val="00E233AD"/>
    <w:rsid w:val="00E306D3"/>
    <w:rsid w:val="00E46400"/>
    <w:rsid w:val="00E470ED"/>
    <w:rsid w:val="00E579FD"/>
    <w:rsid w:val="00E72487"/>
    <w:rsid w:val="00E91BAA"/>
    <w:rsid w:val="00E932E1"/>
    <w:rsid w:val="00EA1B54"/>
    <w:rsid w:val="00ED2D7E"/>
    <w:rsid w:val="00ED648B"/>
    <w:rsid w:val="00EE38B7"/>
    <w:rsid w:val="00F02876"/>
    <w:rsid w:val="00F02F25"/>
    <w:rsid w:val="00F17566"/>
    <w:rsid w:val="00F20151"/>
    <w:rsid w:val="00F33A13"/>
    <w:rsid w:val="00F84FB3"/>
    <w:rsid w:val="00FA1EBD"/>
    <w:rsid w:val="00FB49AA"/>
    <w:rsid w:val="00F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394B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EB"/>
  </w:style>
  <w:style w:type="paragraph" w:styleId="Heading1">
    <w:name w:val="heading 1"/>
    <w:basedOn w:val="Normal"/>
    <w:next w:val="Normal"/>
    <w:link w:val="Heading1Char"/>
    <w:uiPriority w:val="9"/>
    <w:qFormat/>
    <w:rsid w:val="00FB49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D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70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0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E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1"/>
    <w:rsid w:val="00C76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9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FB49A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C20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04F"/>
  </w:style>
  <w:style w:type="paragraph" w:styleId="Footer">
    <w:name w:val="footer"/>
    <w:basedOn w:val="Normal"/>
    <w:link w:val="FooterChar"/>
    <w:uiPriority w:val="99"/>
    <w:unhideWhenUsed/>
    <w:rsid w:val="003C20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04F"/>
  </w:style>
  <w:style w:type="character" w:styleId="PageNumber">
    <w:name w:val="page number"/>
    <w:basedOn w:val="DefaultParagraphFont"/>
    <w:uiPriority w:val="99"/>
    <w:semiHidden/>
    <w:unhideWhenUsed/>
    <w:rsid w:val="00E16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iadaMahmoud:Library:Application%20Support:Microsoft:Office:User%20Templates:My%20Templates:CCIT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D0759-6EA9-4948-8D81-69237A9B1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Macintosh%20HD:Users:MaiadaMahmoud:Library:Application%20Support:Microsoft:Office:User%20Templates:My%20Templates:CCIT%20Sheet%20Template.dotx</Template>
  <TotalTime>171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Maiada</dc:creator>
  <cp:keywords/>
  <dc:description/>
  <cp:lastModifiedBy>maiada</cp:lastModifiedBy>
  <cp:revision>47</cp:revision>
  <dcterms:created xsi:type="dcterms:W3CDTF">2020-10-13T17:30:00Z</dcterms:created>
  <dcterms:modified xsi:type="dcterms:W3CDTF">2024-02-18T12:32:00Z</dcterms:modified>
</cp:coreProperties>
</file>